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sz w:val="22"/>
          <w:lang w:val="fr-FR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Pr="000E3391" w:rsidRDefault="00422AC5" w:rsidP="002778AE">
          <w:pPr>
            <w:pStyle w:val="Etiquettesdeligne"/>
            <w:rPr>
              <w:lang w:val="fr-FR"/>
            </w:rPr>
          </w:pPr>
        </w:p>
        <w:p w:rsidR="00422AC5" w:rsidRPr="000E3391" w:rsidRDefault="004D50FF">
          <w:pPr>
            <w:rPr>
              <w:lang w:val="fr-FR"/>
            </w:rPr>
          </w:pPr>
          <w:r w:rsidRPr="000E3391">
            <w:rPr>
              <w:noProof/>
              <w:lang w:val="fr-FR" w:eastAsia="fr-FR"/>
            </w:rPr>
            <w:drawing>
              <wp:anchor distT="0" distB="0" distL="114300" distR="114300" simplePos="0" relativeHeight="251655168" behindDoc="0" locked="0" layoutInCell="0" allowOverlap="1" wp14:anchorId="5D65E453" wp14:editId="28F52EB4">
                <wp:simplePos x="0" y="0"/>
                <wp:positionH relativeFrom="margin">
                  <wp:align>center</wp:align>
                </wp:positionH>
                <wp:positionV relativeFrom="page">
                  <wp:posOffset>2879725</wp:posOffset>
                </wp:positionV>
                <wp:extent cx="5547360" cy="3120390"/>
                <wp:effectExtent l="323850" t="323850" r="320040" b="327660"/>
                <wp:wrapNone/>
                <wp:docPr id="36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47825" cy="3120652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rgbClr val="FFFFFF"/>
                          </a:solidFill>
                          <a:miter lim="800000"/>
                        </a:ln>
                        <a:effectLst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  <w:r w:rsidR="00FC20B5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72082FB" wp14:editId="754DAD93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6325870</wp:posOffset>
                    </wp:positionV>
                    <wp:extent cx="7772400" cy="2895600"/>
                    <wp:effectExtent l="0" t="0" r="0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2895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61D74" w:rsidRPr="00EC70C6" w:rsidRDefault="00D61D74" w:rsidP="00FC20B5">
                                <w:pPr>
                                  <w:pStyle w:val="Paragraphedeliste"/>
                                  <w:numPr>
                                    <w:ilvl w:val="0"/>
                                    <w:numId w:val="12"/>
                                  </w:numPr>
                                  <w:jc w:val="both"/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EC70C6"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  <w:t>FOND</w:t>
                                </w:r>
                              </w:p>
                              <w:p w:rsidR="00D61D74" w:rsidRPr="00EC70C6" w:rsidRDefault="00D61D74" w:rsidP="00FC20B5">
                                <w:pPr>
                                  <w:pStyle w:val="Paragraphedeliste"/>
                                  <w:numPr>
                                    <w:ilvl w:val="0"/>
                                    <w:numId w:val="12"/>
                                  </w:numPr>
                                  <w:jc w:val="both"/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EC70C6"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  <w:t>TYPOGRAPHIE</w:t>
                                </w:r>
                              </w:p>
                              <w:p w:rsidR="00D61D74" w:rsidRPr="00B05278" w:rsidRDefault="00D61D74" w:rsidP="00B05278">
                                <w:pPr>
                                  <w:pStyle w:val="Paragraphedeliste"/>
                                  <w:numPr>
                                    <w:ilvl w:val="0"/>
                                    <w:numId w:val="12"/>
                                  </w:numPr>
                                  <w:jc w:val="both"/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EC70C6">
                                  <w:rPr>
                                    <w:rFonts w:ascii="Caviar Dreams" w:hAnsi="Caviar Dreams" w:cstheme="majorHAnsi"/>
                                    <w:b/>
                                    <w:sz w:val="36"/>
                                    <w:szCs w:val="36"/>
                                    <w:lang w:val="fr-FR"/>
                                  </w:rPr>
                                  <w:t>LOGOTYPE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2082F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560.8pt;margin-top:498.1pt;width:612pt;height:228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LUgQIAABE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" stroked="f">
                    <v:textbox>
                      <w:txbxContent>
                        <w:p w:rsidR="00D61D74" w:rsidRPr="00EC70C6" w:rsidRDefault="00D61D74" w:rsidP="00FC20B5">
                          <w:pPr>
                            <w:pStyle w:val="Paragraphedeliste"/>
                            <w:numPr>
                              <w:ilvl w:val="0"/>
                              <w:numId w:val="12"/>
                            </w:numPr>
                            <w:jc w:val="both"/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</w:pPr>
                          <w:r w:rsidRPr="00EC70C6"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  <w:t>FOND</w:t>
                          </w:r>
                        </w:p>
                        <w:p w:rsidR="00D61D74" w:rsidRPr="00EC70C6" w:rsidRDefault="00D61D74" w:rsidP="00FC20B5">
                          <w:pPr>
                            <w:pStyle w:val="Paragraphedeliste"/>
                            <w:numPr>
                              <w:ilvl w:val="0"/>
                              <w:numId w:val="12"/>
                            </w:numPr>
                            <w:jc w:val="both"/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</w:pPr>
                          <w:r w:rsidRPr="00EC70C6"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  <w:t>TYPOGRAPHIE</w:t>
                          </w:r>
                        </w:p>
                        <w:p w:rsidR="00D61D74" w:rsidRPr="00B05278" w:rsidRDefault="00D61D74" w:rsidP="00B05278">
                          <w:pPr>
                            <w:pStyle w:val="Paragraphedeliste"/>
                            <w:numPr>
                              <w:ilvl w:val="0"/>
                              <w:numId w:val="12"/>
                            </w:numPr>
                            <w:jc w:val="both"/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</w:pPr>
                          <w:r w:rsidRPr="00EC70C6">
                            <w:rPr>
                              <w:rFonts w:ascii="Caviar Dreams" w:hAnsi="Caviar Dreams" w:cstheme="majorHAnsi"/>
                              <w:b/>
                              <w:sz w:val="36"/>
                              <w:szCs w:val="36"/>
                              <w:lang w:val="fr-FR"/>
                            </w:rPr>
                            <w:t>LOGOTYPE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  <w:r w:rsidR="00FC20B5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4008CACD" wp14:editId="2C58F19E">
                    <wp:simplePos x="0" y="0"/>
                    <wp:positionH relativeFrom="page">
                      <wp:align>right</wp:align>
                    </wp:positionH>
                    <wp:positionV relativeFrom="page">
                      <wp:posOffset>1552575</wp:posOffset>
                    </wp:positionV>
                    <wp:extent cx="7772400" cy="639445"/>
                    <wp:effectExtent l="0" t="0" r="0" b="825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772400" cy="639445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79C8" w:rsidRPr="00EC70C6" w:rsidRDefault="00025685" w:rsidP="00FC20B5">
                                <w:pPr>
                                  <w:pStyle w:val="Sansinterligne"/>
                                  <w:jc w:val="center"/>
                                  <w:rPr>
                                    <w:rFonts w:ascii="Caviar Dreams" w:eastAsiaTheme="majorEastAsia" w:hAnsi="Caviar Dreams" w:cstheme="majorBidi"/>
                                    <w:color w:val="000000" w:themeColor="text1"/>
                                    <w:sz w:val="72"/>
                                    <w:szCs w:val="72"/>
                                    <w:lang w:val="fr-FR"/>
                                  </w:rPr>
                                </w:pPr>
                                <w:r w:rsidRPr="00EC70C6">
                                  <w:rPr>
                                    <w:rFonts w:ascii="Caviar Dreams" w:hAnsi="Caviar Dreams"/>
                                    <w:color w:val="000000" w:themeColor="text1"/>
                                    <w:sz w:val="72"/>
                                    <w:szCs w:val="72"/>
                                    <w:lang w:val="fr-FR"/>
                                  </w:rPr>
                                  <w:t>Charte Graphique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008CACD" id="Rectangle 16" o:spid="_x0000_s1027" style="position:absolute;margin-left:560.8pt;margin-top:122.25pt;width:612pt;height:50.35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" o:allowincell="f" fillcolor="#a28e6a [3206]" stroked="f">
                    <v:fill opacity="32896f"/>
                    <v:textbox inset="14.4pt,,14.4pt">
                      <w:txbxContent>
                        <w:p w:rsidR="00AA79C8" w:rsidRPr="00EC70C6" w:rsidRDefault="00025685" w:rsidP="00FC20B5">
                          <w:pPr>
                            <w:pStyle w:val="Sansinterligne"/>
                            <w:jc w:val="center"/>
                            <w:rPr>
                              <w:rFonts w:ascii="Caviar Dreams" w:eastAsiaTheme="majorEastAsia" w:hAnsi="Caviar Dreams" w:cstheme="majorBidi"/>
                              <w:color w:val="000000" w:themeColor="text1"/>
                              <w:sz w:val="72"/>
                              <w:szCs w:val="72"/>
                              <w:lang w:val="fr-FR"/>
                            </w:rPr>
                          </w:pPr>
                          <w:r w:rsidRPr="00EC70C6">
                            <w:rPr>
                              <w:rFonts w:ascii="Caviar Dreams" w:hAnsi="Caviar Dreams"/>
                              <w:color w:val="000000" w:themeColor="text1"/>
                              <w:sz w:val="72"/>
                              <w:szCs w:val="72"/>
                              <w:lang w:val="fr-FR"/>
                            </w:rPr>
                            <w:t>Charte Graphique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 w:rsidRPr="000E3391">
            <w:rPr>
              <w:caps/>
              <w:lang w:val="fr-FR"/>
            </w:rPr>
            <w:br w:type="page"/>
          </w:r>
        </w:p>
      </w:sdtContent>
    </w:sdt>
    <w:p w:rsidR="00907744" w:rsidRDefault="00907744" w:rsidP="0010043F">
      <w:pPr>
        <w:pStyle w:val="Titre1"/>
        <w:rPr>
          <w:rFonts w:ascii="Calibri" w:hAnsi="Calibri"/>
          <w:color w:val="9D3511"/>
          <w:lang w:val="fr-FR"/>
        </w:rPr>
      </w:pPr>
      <w:bookmarkStart w:id="2" w:name="_Toc468178216"/>
    </w:p>
    <w:p w:rsidR="00907744" w:rsidRDefault="00907744" w:rsidP="0010043F">
      <w:pPr>
        <w:pStyle w:val="Titre1"/>
        <w:rPr>
          <w:rFonts w:ascii="Calibri" w:hAnsi="Calibri"/>
          <w:color w:val="9D3511"/>
          <w:lang w:val="fr-FR"/>
        </w:rPr>
      </w:pPr>
    </w:p>
    <w:bookmarkEnd w:id="2"/>
    <w:p w:rsidR="009C18F9" w:rsidRPr="00EC70C6" w:rsidRDefault="00016222" w:rsidP="0010043F">
      <w:pPr>
        <w:pStyle w:val="Titre1"/>
        <w:rPr>
          <w:rFonts w:ascii="Caviar Dreams" w:hAnsi="Caviar Dreams"/>
          <w:color w:val="9D3511"/>
          <w:lang w:val="fr-FR"/>
        </w:rPr>
      </w:pPr>
      <w:r w:rsidRPr="00EC70C6">
        <w:rPr>
          <w:rFonts w:ascii="Caviar Dreams" w:hAnsi="Caviar Dreams"/>
          <w:color w:val="9D3511"/>
          <w:lang w:val="fr-FR"/>
        </w:rPr>
        <w:t>Fond</w:t>
      </w:r>
    </w:p>
    <w:p w:rsidR="004A155D" w:rsidRDefault="004A155D" w:rsidP="004A155D">
      <w:pPr>
        <w:rPr>
          <w:rFonts w:ascii="Caviar Dreams" w:hAnsi="Caviar Dreams"/>
          <w:lang w:val="fr-FR"/>
        </w:rPr>
      </w:pPr>
    </w:p>
    <w:p w:rsidR="004D50FF" w:rsidRPr="004D50FF" w:rsidRDefault="004D50FF" w:rsidP="004A155D">
      <w:pPr>
        <w:rPr>
          <w:rFonts w:ascii="Caviar Dreams" w:hAnsi="Caviar Dreams"/>
          <w:u w:val="single"/>
          <w:lang w:val="fr-FR"/>
        </w:rPr>
      </w:pPr>
      <w:r w:rsidRPr="004D50FF">
        <w:rPr>
          <w:rFonts w:ascii="Caviar Dreams" w:hAnsi="Caviar Dreams"/>
          <w:u w:val="single"/>
          <w:lang w:val="fr-FR"/>
        </w:rPr>
        <w:t>Général : Blanc</w:t>
      </w:r>
    </w:p>
    <w:p w:rsidR="00CE5EB2" w:rsidRPr="00EC70C6" w:rsidRDefault="004A155D" w:rsidP="00521FF5">
      <w:pPr>
        <w:rPr>
          <w:rFonts w:ascii="Caviar Dreams" w:hAnsi="Caviar Dreams"/>
          <w:b/>
          <w:lang w:val="fr-FR"/>
        </w:rPr>
      </w:pPr>
      <w:r w:rsidRPr="00EC70C6">
        <w:rPr>
          <w:rFonts w:ascii="Caviar Dreams" w:hAnsi="Caviar Dreams"/>
          <w:b/>
          <w:lang w:val="fr-FR"/>
        </w:rPr>
        <w:t>Valeur</w:t>
      </w:r>
      <w:r w:rsidR="00CE5EB2" w:rsidRPr="00EC70C6">
        <w:rPr>
          <w:rFonts w:ascii="Caviar Dreams" w:hAnsi="Caviar Dreams"/>
          <w:b/>
          <w:lang w:val="fr-FR"/>
        </w:rPr>
        <w:t xml:space="preserve"> hexadécimale</w:t>
      </w:r>
    </w:p>
    <w:p w:rsidR="00907744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#</w:t>
      </w:r>
      <w:proofErr w:type="spellStart"/>
      <w:r w:rsidRPr="004D50FF">
        <w:rPr>
          <w:rFonts w:ascii="Caviar Dreams" w:hAnsi="Caviar Dreams"/>
          <w:lang w:val="fr-FR"/>
        </w:rPr>
        <w:t>ffffff</w:t>
      </w:r>
      <w:proofErr w:type="spellEnd"/>
    </w:p>
    <w:p w:rsidR="004D50FF" w:rsidRPr="00EC70C6" w:rsidRDefault="004D50FF" w:rsidP="00521FF5">
      <w:pPr>
        <w:contextualSpacing/>
        <w:rPr>
          <w:rFonts w:ascii="Caviar Dreams" w:hAnsi="Caviar Dreams"/>
          <w:lang w:val="fr-FR"/>
        </w:rPr>
      </w:pPr>
    </w:p>
    <w:p w:rsidR="00907744" w:rsidRPr="00EC70C6" w:rsidRDefault="00907744" w:rsidP="00521FF5">
      <w:pPr>
        <w:contextualSpacing/>
        <w:rPr>
          <w:rFonts w:ascii="Caviar Dreams" w:hAnsi="Caviar Dreams"/>
          <w:b/>
          <w:lang w:val="fr-FR"/>
        </w:rPr>
      </w:pPr>
      <w:r w:rsidRPr="00EC70C6">
        <w:rPr>
          <w:rFonts w:ascii="Caviar Dreams" w:hAnsi="Caviar Dreams"/>
          <w:b/>
          <w:lang w:val="fr-FR"/>
        </w:rPr>
        <w:t>Valeur RVB</w:t>
      </w:r>
    </w:p>
    <w:p w:rsidR="00907744" w:rsidRPr="00EC70C6" w:rsidRDefault="00907744" w:rsidP="00521FF5">
      <w:pPr>
        <w:contextualSpacing/>
        <w:rPr>
          <w:rFonts w:ascii="Caviar Dreams" w:hAnsi="Caviar Dreams"/>
          <w:b/>
          <w:lang w:val="fr-FR"/>
        </w:rPr>
      </w:pPr>
    </w:p>
    <w:p w:rsidR="00907744" w:rsidRPr="00EC70C6" w:rsidRDefault="00907744" w:rsidP="00521FF5">
      <w:pPr>
        <w:contextualSpacing/>
        <w:rPr>
          <w:rFonts w:ascii="Caviar Dreams" w:hAnsi="Caviar Dreams"/>
          <w:lang w:val="fr-FR"/>
        </w:rPr>
      </w:pPr>
      <w:r w:rsidRPr="00EC70C6">
        <w:rPr>
          <w:rFonts w:ascii="Caviar Dreams" w:hAnsi="Caviar Dreams"/>
          <w:lang w:val="fr-FR"/>
        </w:rPr>
        <w:t xml:space="preserve">R : </w:t>
      </w:r>
      <w:r w:rsidR="004D50FF">
        <w:rPr>
          <w:rFonts w:ascii="Caviar Dreams" w:hAnsi="Caviar Dreams"/>
          <w:lang w:val="fr-FR"/>
        </w:rPr>
        <w:t>255</w:t>
      </w:r>
    </w:p>
    <w:p w:rsidR="00907744" w:rsidRPr="00EC70C6" w:rsidRDefault="00907744" w:rsidP="00521FF5">
      <w:pPr>
        <w:contextualSpacing/>
        <w:rPr>
          <w:rFonts w:ascii="Caviar Dreams" w:hAnsi="Caviar Dreams"/>
          <w:lang w:val="fr-FR"/>
        </w:rPr>
      </w:pPr>
      <w:r w:rsidRPr="00EC70C6">
        <w:rPr>
          <w:rFonts w:ascii="Caviar Dreams" w:hAnsi="Caviar Dreams"/>
          <w:lang w:val="fr-FR"/>
        </w:rPr>
        <w:t xml:space="preserve">V : </w:t>
      </w:r>
      <w:r w:rsidR="004D50FF">
        <w:rPr>
          <w:rFonts w:ascii="Caviar Dreams" w:hAnsi="Caviar Dreams"/>
          <w:lang w:val="fr-FR"/>
        </w:rPr>
        <w:t>255</w:t>
      </w:r>
    </w:p>
    <w:p w:rsidR="004D50FF" w:rsidRDefault="00907744" w:rsidP="00521FF5">
      <w:pPr>
        <w:contextualSpacing/>
        <w:rPr>
          <w:rFonts w:ascii="Caviar Dreams" w:hAnsi="Caviar Dreams"/>
          <w:lang w:val="fr-FR"/>
        </w:rPr>
      </w:pPr>
      <w:r w:rsidRPr="00EC70C6">
        <w:rPr>
          <w:rFonts w:ascii="Caviar Dreams" w:hAnsi="Caviar Dreams"/>
          <w:lang w:val="fr-FR"/>
        </w:rPr>
        <w:t xml:space="preserve">B : </w:t>
      </w:r>
      <w:r w:rsidR="004D50FF">
        <w:rPr>
          <w:rFonts w:ascii="Caviar Dreams" w:hAnsi="Caviar Dreams"/>
          <w:lang w:val="fr-FR"/>
        </w:rPr>
        <w:t>255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4D50FF" w:rsidRPr="004D50FF" w:rsidRDefault="004D50FF" w:rsidP="00521FF5">
      <w:pPr>
        <w:contextualSpacing/>
        <w:rPr>
          <w:rFonts w:ascii="Caviar Dreams" w:hAnsi="Caviar Dreams"/>
          <w:u w:val="single"/>
          <w:lang w:val="fr-FR"/>
        </w:rPr>
      </w:pPr>
      <w:r w:rsidRPr="004D50FF">
        <w:rPr>
          <w:rFonts w:ascii="Caviar Dreams" w:hAnsi="Caviar Dreams"/>
          <w:u w:val="single"/>
          <w:lang w:val="fr-FR"/>
        </w:rPr>
        <w:t>Secondaire :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4D50FF" w:rsidRPr="004D50FF" w:rsidRDefault="004D50FF" w:rsidP="00521FF5">
      <w:pPr>
        <w:contextualSpacing/>
        <w:rPr>
          <w:rFonts w:ascii="Caviar Dreams" w:hAnsi="Caviar Dreams"/>
          <w:b/>
          <w:lang w:val="fr-FR"/>
        </w:rPr>
      </w:pPr>
      <w:r w:rsidRPr="004D50FF">
        <w:rPr>
          <w:rFonts w:ascii="Caviar Dreams" w:hAnsi="Caviar Dreams"/>
          <w:b/>
          <w:lang w:val="fr-FR"/>
        </w:rPr>
        <w:t>Valeur hexadécimale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#</w:t>
      </w:r>
      <w:r w:rsidRPr="004D50FF">
        <w:rPr>
          <w:rFonts w:ascii="Caviar Dreams" w:hAnsi="Caviar Dreams"/>
          <w:lang w:val="fr-FR"/>
        </w:rPr>
        <w:t>4c3e28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  <w:r w:rsidRPr="004D50FF">
        <w:rPr>
          <w:rFonts w:ascii="Caviar Dreams" w:hAnsi="Caviar Dreams"/>
          <w:b/>
          <w:lang w:val="fr-FR"/>
        </w:rPr>
        <w:t>Valeur RVB</w:t>
      </w: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R : 76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V : 62</w:t>
      </w:r>
    </w:p>
    <w:p w:rsidR="004D50FF" w:rsidRP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B : 40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u w:val="single"/>
          <w:lang w:val="fr-FR"/>
        </w:rPr>
      </w:pPr>
      <w:r w:rsidRPr="004D50FF">
        <w:rPr>
          <w:rFonts w:ascii="Caviar Dreams" w:hAnsi="Caviar Dreams"/>
          <w:u w:val="single"/>
          <w:lang w:val="fr-FR"/>
        </w:rPr>
        <w:t>Accueil :</w:t>
      </w:r>
    </w:p>
    <w:p w:rsidR="004D50FF" w:rsidRDefault="004D50FF" w:rsidP="00521FF5">
      <w:pPr>
        <w:contextualSpacing/>
        <w:rPr>
          <w:rFonts w:ascii="Caviar Dreams" w:hAnsi="Caviar Dreams"/>
          <w:u w:val="single"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  <w:r w:rsidRPr="004D50FF">
        <w:rPr>
          <w:rFonts w:ascii="Caviar Dreams" w:hAnsi="Caviar Dreams"/>
          <w:b/>
          <w:lang w:val="fr-FR"/>
        </w:rPr>
        <w:t>Valeur hexadécimale</w:t>
      </w: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#</w:t>
      </w:r>
      <w:r w:rsidRPr="004D50FF">
        <w:rPr>
          <w:rFonts w:ascii="Caviar Dreams" w:hAnsi="Caviar Dreams"/>
          <w:lang w:val="fr-FR"/>
        </w:rPr>
        <w:t>7761</w:t>
      </w:r>
      <w:r>
        <w:rPr>
          <w:rFonts w:ascii="Caviar Dreams" w:hAnsi="Caviar Dreams"/>
          <w:lang w:val="fr-FR"/>
        </w:rPr>
        <w:t>3E</w:t>
      </w:r>
    </w:p>
    <w:p w:rsidR="004D50FF" w:rsidRPr="004D50FF" w:rsidRDefault="004D50FF" w:rsidP="00521FF5">
      <w:pPr>
        <w:contextualSpacing/>
        <w:rPr>
          <w:rFonts w:ascii="Caviar Dreams" w:hAnsi="Caviar Dreams"/>
          <w:b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  <w:r w:rsidRPr="004D50FF">
        <w:rPr>
          <w:rFonts w:ascii="Caviar Dreams" w:hAnsi="Caviar Dreams"/>
          <w:b/>
          <w:lang w:val="fr-FR"/>
        </w:rPr>
        <w:t>Valeur RVB</w:t>
      </w:r>
    </w:p>
    <w:p w:rsidR="004D50FF" w:rsidRDefault="004D50FF" w:rsidP="00521FF5">
      <w:pPr>
        <w:contextualSpacing/>
        <w:rPr>
          <w:rFonts w:ascii="Caviar Dreams" w:hAnsi="Caviar Dreams"/>
          <w:b/>
          <w:lang w:val="fr-FR"/>
        </w:rPr>
      </w:pP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R : 119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V : 97</w:t>
      </w:r>
    </w:p>
    <w:p w:rsidR="004D50FF" w:rsidRDefault="004D50FF" w:rsidP="00521FF5">
      <w:pPr>
        <w:contextualSpacing/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>B : 62</w:t>
      </w:r>
    </w:p>
    <w:p w:rsidR="004D50FF" w:rsidRPr="004D50FF" w:rsidRDefault="004D50FF" w:rsidP="00521FF5">
      <w:pPr>
        <w:contextualSpacing/>
        <w:rPr>
          <w:rFonts w:ascii="Caviar Dreams" w:hAnsi="Caviar Dreams"/>
          <w:lang w:val="fr-FR"/>
        </w:rPr>
      </w:pPr>
    </w:p>
    <w:p w:rsidR="005C0F56" w:rsidRPr="00907744" w:rsidRDefault="005C0F56" w:rsidP="00521FF5">
      <w:pPr>
        <w:contextualSpacing/>
        <w:rPr>
          <w:rFonts w:ascii="Calibri" w:hAnsi="Calibri"/>
          <w:lang w:val="fr-FR"/>
        </w:rPr>
      </w:pPr>
      <w:r w:rsidRPr="00CE5EB2">
        <w:rPr>
          <w:b/>
          <w:lang w:val="fr-FR"/>
        </w:rPr>
        <w:br w:type="column"/>
      </w:r>
    </w:p>
    <w:p w:rsidR="005C0F56" w:rsidRPr="00EC70C6" w:rsidRDefault="00265699" w:rsidP="005F3B8D">
      <w:pPr>
        <w:pStyle w:val="Titre1"/>
        <w:rPr>
          <w:rFonts w:ascii="Caviar Dreams" w:hAnsi="Caviar Dreams"/>
          <w:lang w:val="fr-FR"/>
        </w:rPr>
      </w:pPr>
      <w:r w:rsidRPr="00EC70C6">
        <w:rPr>
          <w:rFonts w:ascii="Caviar Dreams" w:hAnsi="Caviar Dreams"/>
          <w:color w:val="9D3511"/>
          <w:lang w:val="fr-FR"/>
        </w:rPr>
        <w:t>Typographie</w:t>
      </w:r>
    </w:p>
    <w:p w:rsidR="00AE6832" w:rsidRPr="00AE6832" w:rsidRDefault="00AE6832" w:rsidP="00AE6832">
      <w:pPr>
        <w:rPr>
          <w:rFonts w:ascii="Caviar Dreams" w:hAnsi="Caviar Dreams"/>
          <w:lang w:val="fr-FR"/>
        </w:rPr>
      </w:pPr>
    </w:p>
    <w:p w:rsidR="004D50FF" w:rsidRDefault="00EC70C6" w:rsidP="00AE6832">
      <w:pPr>
        <w:rPr>
          <w:rFonts w:ascii="Caviar Dreams" w:hAnsi="Caviar Dreams"/>
          <w:sz w:val="24"/>
          <w:szCs w:val="24"/>
          <w:lang w:val="fr-FR"/>
        </w:rPr>
      </w:pPr>
      <w:r>
        <w:rPr>
          <w:rFonts w:ascii="Caviar Dreams" w:hAnsi="Caviar Dreams"/>
          <w:sz w:val="24"/>
          <w:szCs w:val="24"/>
          <w:lang w:val="fr-FR"/>
        </w:rPr>
        <w:t xml:space="preserve">Caviar Dreams – </w:t>
      </w:r>
      <w:r w:rsidR="004D50FF">
        <w:rPr>
          <w:rFonts w:ascii="Caviar Dreams" w:hAnsi="Caviar Dreams"/>
          <w:sz w:val="24"/>
          <w:szCs w:val="24"/>
          <w:lang w:val="fr-FR"/>
        </w:rPr>
        <w:t>2,19</w:t>
      </w:r>
      <w:r>
        <w:rPr>
          <w:rFonts w:ascii="Caviar Dreams" w:hAnsi="Caviar Dreams"/>
          <w:sz w:val="24"/>
          <w:szCs w:val="24"/>
          <w:lang w:val="fr-FR"/>
        </w:rPr>
        <w:t>px (Contenu)</w:t>
      </w:r>
      <w:r w:rsidR="00AE6832">
        <w:rPr>
          <w:rFonts w:ascii="Caviar Dreams" w:hAnsi="Caviar Dreams"/>
          <w:sz w:val="24"/>
          <w:szCs w:val="24"/>
          <w:lang w:val="fr-FR"/>
        </w:rPr>
        <w:t xml:space="preserve"> – Regular</w:t>
      </w:r>
    </w:p>
    <w:p w:rsidR="00560FEA" w:rsidRDefault="00560FEA" w:rsidP="00EC70C6">
      <w:pPr>
        <w:rPr>
          <w:rFonts w:ascii="Caviar Dreams" w:hAnsi="Caviar Dreams"/>
          <w:sz w:val="28"/>
          <w:szCs w:val="28"/>
          <w:lang w:val="fr-FR"/>
        </w:rPr>
      </w:pPr>
      <w:r>
        <w:rPr>
          <w:rFonts w:ascii="Caviar Dreams" w:hAnsi="Caviar Dreams"/>
          <w:sz w:val="28"/>
          <w:szCs w:val="28"/>
          <w:lang w:val="fr-FR"/>
        </w:rPr>
        <w:t>Caviar Dreams – 5</w:t>
      </w:r>
      <w:r w:rsidR="00EC70C6">
        <w:rPr>
          <w:rFonts w:ascii="Caviar Dreams" w:hAnsi="Caviar Dreams"/>
          <w:sz w:val="28"/>
          <w:szCs w:val="28"/>
          <w:lang w:val="fr-FR"/>
        </w:rPr>
        <w:t>px (Contenu)</w:t>
      </w:r>
      <w:r w:rsidR="00AE6832">
        <w:rPr>
          <w:rFonts w:ascii="Caviar Dreams" w:hAnsi="Caviar Dreams"/>
          <w:sz w:val="28"/>
          <w:szCs w:val="28"/>
          <w:lang w:val="fr-FR"/>
        </w:rPr>
        <w:t xml:space="preserve"> – Regular</w:t>
      </w:r>
    </w:p>
    <w:p w:rsidR="00821602" w:rsidRDefault="00560FEA" w:rsidP="00EC70C6">
      <w:pPr>
        <w:rPr>
          <w:rFonts w:ascii="Caviar Dreams" w:hAnsi="Caviar Dreams"/>
          <w:sz w:val="28"/>
          <w:szCs w:val="28"/>
          <w:lang w:val="fr-FR"/>
        </w:rPr>
      </w:pPr>
      <w:proofErr w:type="spellStart"/>
      <w:r>
        <w:rPr>
          <w:rFonts w:ascii="Caviar Dreams" w:hAnsi="Caviar Dreams"/>
          <w:sz w:val="28"/>
          <w:szCs w:val="28"/>
          <w:lang w:val="fr-FR"/>
        </w:rPr>
        <w:t>Roadway</w:t>
      </w:r>
      <w:proofErr w:type="spellEnd"/>
      <w:r>
        <w:rPr>
          <w:rFonts w:ascii="Caviar Dreams" w:hAnsi="Caviar Dreams"/>
          <w:sz w:val="28"/>
          <w:szCs w:val="28"/>
          <w:lang w:val="fr-FR"/>
        </w:rPr>
        <w:t xml:space="preserve"> </w:t>
      </w:r>
      <w:r w:rsidR="00821602">
        <w:rPr>
          <w:rFonts w:ascii="Caviar Dreams" w:hAnsi="Caviar Dreams"/>
          <w:sz w:val="28"/>
          <w:szCs w:val="28"/>
          <w:lang w:val="fr-FR"/>
        </w:rPr>
        <w:t>–</w:t>
      </w:r>
      <w:r>
        <w:rPr>
          <w:rFonts w:ascii="Caviar Dreams" w:hAnsi="Caviar Dreams"/>
          <w:sz w:val="28"/>
          <w:szCs w:val="28"/>
          <w:lang w:val="fr-FR"/>
        </w:rPr>
        <w:t xml:space="preserve"> </w:t>
      </w:r>
      <w:r w:rsidR="00821602">
        <w:rPr>
          <w:rFonts w:ascii="Caviar Dreams" w:hAnsi="Caviar Dreams"/>
          <w:sz w:val="28"/>
          <w:szCs w:val="28"/>
          <w:lang w:val="fr-FR"/>
        </w:rPr>
        <w:t>5,48px (Menu, Contenu) – Regular</w:t>
      </w:r>
    </w:p>
    <w:p w:rsidR="00821602" w:rsidRDefault="00821602" w:rsidP="00EC70C6">
      <w:pPr>
        <w:rPr>
          <w:rFonts w:ascii="Caviar Dreams" w:hAnsi="Caviar Dreams"/>
          <w:sz w:val="28"/>
          <w:szCs w:val="28"/>
          <w:lang w:val="fr-FR"/>
        </w:rPr>
      </w:pPr>
      <w:proofErr w:type="spellStart"/>
      <w:r>
        <w:rPr>
          <w:rFonts w:ascii="Caviar Dreams" w:hAnsi="Caviar Dreams"/>
          <w:sz w:val="28"/>
          <w:szCs w:val="28"/>
          <w:lang w:val="fr-FR"/>
        </w:rPr>
        <w:t>Roadway</w:t>
      </w:r>
      <w:proofErr w:type="spellEnd"/>
      <w:r>
        <w:rPr>
          <w:rFonts w:ascii="Caviar Dreams" w:hAnsi="Caviar Dreams"/>
          <w:sz w:val="28"/>
          <w:szCs w:val="28"/>
          <w:lang w:val="fr-FR"/>
        </w:rPr>
        <w:t xml:space="preserve"> – 10,97px (Titre de l’accueil) - Bold</w:t>
      </w:r>
    </w:p>
    <w:p w:rsidR="00821602" w:rsidRDefault="00821602" w:rsidP="00EC70C6">
      <w:pPr>
        <w:rPr>
          <w:rFonts w:ascii="Caviar Dreams" w:hAnsi="Caviar Dreams"/>
          <w:sz w:val="28"/>
          <w:szCs w:val="28"/>
          <w:lang w:val="fr-FR"/>
        </w:rPr>
      </w:pPr>
      <w:proofErr w:type="spellStart"/>
      <w:r>
        <w:rPr>
          <w:rFonts w:ascii="Caviar Dreams" w:hAnsi="Caviar Dreams"/>
          <w:sz w:val="28"/>
          <w:szCs w:val="28"/>
          <w:lang w:val="fr-FR"/>
        </w:rPr>
        <w:t>Roadway</w:t>
      </w:r>
      <w:proofErr w:type="spellEnd"/>
      <w:r>
        <w:rPr>
          <w:rFonts w:ascii="Caviar Dreams" w:hAnsi="Caviar Dreams"/>
          <w:sz w:val="28"/>
          <w:szCs w:val="28"/>
          <w:lang w:val="fr-FR"/>
        </w:rPr>
        <w:t xml:space="preserve"> – 13,16px (Titres) – Bold</w:t>
      </w:r>
    </w:p>
    <w:p w:rsidR="00821602" w:rsidRDefault="00821602" w:rsidP="00EC70C6">
      <w:pPr>
        <w:rPr>
          <w:rFonts w:ascii="Caviar Dreams" w:hAnsi="Caviar Dreams"/>
          <w:sz w:val="28"/>
          <w:szCs w:val="28"/>
          <w:lang w:val="fr-FR"/>
        </w:rPr>
      </w:pPr>
    </w:p>
    <w:p w:rsidR="00821602" w:rsidRDefault="00821602" w:rsidP="00EC70C6">
      <w:pPr>
        <w:rPr>
          <w:rFonts w:ascii="Caviar Dreams" w:hAnsi="Caviar Dreams"/>
          <w:sz w:val="28"/>
          <w:szCs w:val="28"/>
          <w:lang w:val="fr-FR"/>
        </w:rPr>
      </w:pPr>
      <w:r>
        <w:rPr>
          <w:rFonts w:ascii="Caviar Dreams" w:hAnsi="Caviar Dreams"/>
          <w:sz w:val="28"/>
          <w:szCs w:val="28"/>
          <w:lang w:val="fr-FR"/>
        </w:rPr>
        <w:t>Couleurs de la typographie :</w:t>
      </w:r>
    </w:p>
    <w:p w:rsidR="00821602" w:rsidRDefault="007B14A7" w:rsidP="00EC70C6">
      <w:pPr>
        <w:rPr>
          <w:rFonts w:ascii="Caviar Dreams" w:hAnsi="Caviar Dreams"/>
          <w:sz w:val="28"/>
          <w:szCs w:val="28"/>
          <w:lang w:val="fr-FR"/>
        </w:rPr>
      </w:pPr>
      <w:r>
        <w:rPr>
          <w:rFonts w:ascii="Caviar Dreams" w:hAnsi="Caviar Dreams"/>
          <w:sz w:val="28"/>
          <w:szCs w:val="28"/>
          <w:lang w:val="fr-FR"/>
        </w:rPr>
        <w:t>Blanc ou</w:t>
      </w:r>
      <w:r w:rsidR="00821602">
        <w:rPr>
          <w:rFonts w:ascii="Caviar Dreams" w:hAnsi="Caviar Dreams"/>
          <w:sz w:val="28"/>
          <w:szCs w:val="28"/>
          <w:lang w:val="fr-FR"/>
        </w:rPr>
        <w:t xml:space="preserve"> noir.</w:t>
      </w:r>
    </w:p>
    <w:p w:rsidR="001C66BB" w:rsidRPr="00560FEA" w:rsidRDefault="001C66BB" w:rsidP="00EC70C6">
      <w:pPr>
        <w:rPr>
          <w:rFonts w:ascii="Caviar Dreams" w:hAnsi="Caviar Dreams"/>
          <w:sz w:val="24"/>
          <w:szCs w:val="24"/>
          <w:lang w:val="fr-FR"/>
        </w:rPr>
      </w:pPr>
      <w:r w:rsidRPr="00EC70C6">
        <w:rPr>
          <w:lang w:val="fr-FR"/>
        </w:rPr>
        <w:br w:type="page"/>
      </w:r>
    </w:p>
    <w:p w:rsidR="001C66BB" w:rsidRDefault="00102C52" w:rsidP="009F69CB">
      <w:pPr>
        <w:pStyle w:val="Titre1"/>
        <w:rPr>
          <w:rFonts w:ascii="Caviar Dreams" w:hAnsi="Caviar Dreams"/>
          <w:color w:val="9D3511"/>
          <w:lang w:val="fr-FR"/>
        </w:rPr>
      </w:pPr>
      <w:r w:rsidRPr="00102C52">
        <w:rPr>
          <w:rFonts w:ascii="Caviar Dreams" w:hAnsi="Caviar Dreams"/>
          <w:color w:val="9D3511"/>
          <w:lang w:val="fr-FR"/>
        </w:rPr>
        <w:lastRenderedPageBreak/>
        <w:t>Logotype</w:t>
      </w:r>
    </w:p>
    <w:p w:rsidR="00C8282F" w:rsidRDefault="00C8282F" w:rsidP="00102C52">
      <w:pPr>
        <w:rPr>
          <w:lang w:val="fr-FR"/>
        </w:rPr>
      </w:pPr>
    </w:p>
    <w:p w:rsidR="00102C52" w:rsidRDefault="00C8282F" w:rsidP="00102C52">
      <w:pPr>
        <w:rPr>
          <w:rFonts w:ascii="Caviar Dreams" w:hAnsi="Caviar Dreams"/>
          <w:lang w:val="fr-FR"/>
        </w:rPr>
      </w:pPr>
      <w:r>
        <w:rPr>
          <w:rFonts w:ascii="Caviar Dreams" w:hAnsi="Caviar Dreams"/>
          <w:lang w:val="fr-FR"/>
        </w:rPr>
        <w:t xml:space="preserve">Logo </w:t>
      </w:r>
      <w:r w:rsidR="00821602">
        <w:rPr>
          <w:rFonts w:ascii="Caviar Dreams" w:hAnsi="Caviar Dreams"/>
          <w:lang w:val="fr-FR"/>
        </w:rPr>
        <w:t>version desktop / large desktop / tablette.</w:t>
      </w:r>
      <w:r w:rsidR="00102C52">
        <w:rPr>
          <w:rFonts w:ascii="Caviar Dreams" w:hAnsi="Caviar Dreams"/>
          <w:lang w:val="fr-FR"/>
        </w:rPr>
        <w:t xml:space="preserve"> </w:t>
      </w:r>
    </w:p>
    <w:p w:rsidR="00102C52" w:rsidRDefault="00102C52" w:rsidP="00102C52">
      <w:pPr>
        <w:rPr>
          <w:rFonts w:ascii="Caviar Dreams" w:hAnsi="Caviar Dreams"/>
          <w:lang w:val="fr-FR"/>
        </w:rPr>
      </w:pPr>
    </w:p>
    <w:p w:rsidR="00102C52" w:rsidRPr="005B67AA" w:rsidRDefault="00821602" w:rsidP="00102C52">
      <w:pPr>
        <w:rPr>
          <w:rFonts w:ascii="Caviar Dreams" w:hAnsi="Caviar Dreams"/>
          <w:lang w:val="fr-FR"/>
        </w:rPr>
      </w:pPr>
      <w:r w:rsidRPr="00EC70C6">
        <w:rPr>
          <w:rFonts w:ascii="Caviar Dreams" w:hAnsi="Caviar Dreams"/>
          <w:noProof/>
          <w:lang w:val="fr-FR" w:eastAsia="fr-FR"/>
        </w:rPr>
        <w:drawing>
          <wp:anchor distT="0" distB="0" distL="114300" distR="114300" simplePos="0" relativeHeight="251662336" behindDoc="0" locked="0" layoutInCell="1" allowOverlap="1" wp14:anchorId="1137EE8B" wp14:editId="29C6FD60">
            <wp:simplePos x="0" y="0"/>
            <wp:positionH relativeFrom="margin">
              <wp:align>left</wp:align>
            </wp:positionH>
            <wp:positionV relativeFrom="margin">
              <wp:posOffset>1353185</wp:posOffset>
            </wp:positionV>
            <wp:extent cx="2895600" cy="1628775"/>
            <wp:effectExtent l="323850" t="323850" r="323850" b="333375"/>
            <wp:wrapSquare wrapText="bothSides"/>
            <wp:docPr id="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287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82F" w:rsidRPr="005B67AA">
        <w:rPr>
          <w:rFonts w:ascii="Caviar Dreams" w:hAnsi="Caviar Dreams"/>
          <w:lang w:val="fr-FR"/>
        </w:rPr>
        <w:t xml:space="preserve"> </w:t>
      </w: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102C52">
      <w:pPr>
        <w:pStyle w:val="Lgende"/>
        <w:rPr>
          <w:rFonts w:ascii="Caviar Dreams" w:hAnsi="Caviar Dreams"/>
          <w:b w:val="0"/>
          <w:color w:val="auto"/>
          <w:sz w:val="22"/>
          <w:szCs w:val="22"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  <w:r>
        <w:rPr>
          <w:rFonts w:ascii="Caviar Dreams" w:hAnsi="Caviar Dreams"/>
          <w:bCs/>
          <w:lang w:val="fr-FR"/>
        </w:rPr>
        <w:t>Logo version mobile.</w:t>
      </w: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rFonts w:ascii="Caviar Dreams" w:hAnsi="Caviar Dreams"/>
          <w:bCs/>
          <w:lang w:val="fr-FR"/>
        </w:rPr>
      </w:pPr>
    </w:p>
    <w:p w:rsidR="00821602" w:rsidRDefault="00821602" w:rsidP="005B67AA">
      <w:pPr>
        <w:rPr>
          <w:lang w:val="fr-FR"/>
        </w:rPr>
      </w:pPr>
      <w:r>
        <w:rPr>
          <w:rFonts w:ascii="Caviar Dreams" w:hAnsi="Caviar Dreams"/>
          <w:bCs/>
          <w:lang w:val="fr-FR"/>
        </w:rPr>
        <w:t>Utilisation d’un carré noir avec transparence à 70% placé sur les logos précédents pour améliorer la visibilité des polices d’écritures.</w:t>
      </w:r>
    </w:p>
    <w:p w:rsidR="005B67AA" w:rsidRPr="005B67AA" w:rsidRDefault="005B67AA" w:rsidP="005B67AA">
      <w:pPr>
        <w:rPr>
          <w:lang w:val="fr-FR"/>
        </w:rPr>
      </w:pPr>
    </w:p>
    <w:p w:rsidR="005B67AA" w:rsidRPr="005B67AA" w:rsidRDefault="00821602">
      <w:pPr>
        <w:pStyle w:val="Lgende"/>
        <w:rPr>
          <w:rFonts w:ascii="Caviar Dreams" w:hAnsi="Caviar Dreams"/>
          <w:color w:val="auto"/>
          <w:sz w:val="22"/>
          <w:szCs w:val="22"/>
          <w:lang w:val="fr-FR"/>
        </w:rPr>
      </w:pPr>
      <w:r w:rsidRPr="00EC70C6">
        <w:rPr>
          <w:rFonts w:ascii="Caviar Dreams" w:hAnsi="Caviar Dreams"/>
          <w:noProof/>
          <w:lang w:val="fr-FR" w:eastAsia="fr-FR"/>
        </w:rPr>
        <w:drawing>
          <wp:anchor distT="0" distB="0" distL="114300" distR="114300" simplePos="0" relativeHeight="251664384" behindDoc="0" locked="0" layoutInCell="1" allowOverlap="1" wp14:anchorId="1CF689B5" wp14:editId="390DAE69">
            <wp:simplePos x="0" y="0"/>
            <wp:positionH relativeFrom="margin">
              <wp:align>left</wp:align>
            </wp:positionH>
            <wp:positionV relativeFrom="margin">
              <wp:posOffset>4495165</wp:posOffset>
            </wp:positionV>
            <wp:extent cx="2895600" cy="1628775"/>
            <wp:effectExtent l="323850" t="323850" r="323850" b="333375"/>
            <wp:wrapSquare wrapText="bothSides"/>
            <wp:docPr id="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3072517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62877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7AA" w:rsidRPr="005B67AA" w:rsidSect="00AE6832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2240" w:h="15840" w:code="1"/>
      <w:pgMar w:top="811" w:right="737" w:bottom="1440" w:left="737" w:header="720" w:footer="726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133" w:rsidRDefault="00A90133">
      <w:r>
        <w:separator/>
      </w:r>
    </w:p>
  </w:endnote>
  <w:endnote w:type="continuationSeparator" w:id="0">
    <w:p w:rsidR="00A90133" w:rsidRDefault="00A90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90133">
    <w:pPr>
      <w:pStyle w:val="Pieddepage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871E97">
      <w:fldChar w:fldCharType="begin"/>
    </w:r>
    <w:r w:rsidR="00AF2D87">
      <w:rPr>
        <w:rFonts w:ascii="Calibri" w:hAnsi="Calibri"/>
      </w:rPr>
      <w:instrText>[Tapez le texte]</w:instrText>
    </w:r>
    <w:r w:rsidR="00871E97">
      <w:fldChar w:fldCharType="separate"/>
    </w:r>
    <w:r w:rsidR="00AF2D87">
      <w:rPr>
        <w:rFonts w:ascii="Calibri" w:hAnsi="Calibri"/>
      </w:rPr>
      <w:t xml:space="preserve">Page </w:t>
    </w:r>
    <w:r w:rsidR="00871E97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2778AE"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EC161A0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A6CC871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2778A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F283127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2778AE">
    <w:pPr>
      <w:pStyle w:val="Pieddepage"/>
    </w:pPr>
    <w:r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posOffset>9505950</wp:posOffset>
              </wp:positionV>
              <wp:extent cx="5481955" cy="438150"/>
              <wp:effectExtent l="0" t="0" r="0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1955" cy="43815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CE3924">
                          <w:pPr>
                            <w:jc w:val="right"/>
                          </w:pPr>
                          <w:r>
                            <w:rPr>
                              <w:rFonts w:ascii="Calibri" w:hAnsi="Calibri"/>
                            </w:rPr>
                            <w:t>01/12/2016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459" o:spid="_x0000_s1029" style="position:absolute;margin-left:380.45pt;margin-top:748.5pt;width:431.65pt;height:34.5pt;z-index:25167155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" filled="f" stroked="f">
              <v:textbox inset=",0">
                <w:txbxContent>
                  <w:p w:rsidR="0037530E" w:rsidRDefault="00CE3924">
                    <w:pPr>
                      <w:jc w:val="right"/>
                    </w:pPr>
                    <w:r>
                      <w:rPr>
                        <w:rFonts w:ascii="Calibri" w:hAnsi="Calibri"/>
                      </w:rPr>
                      <w:t>01/12/2016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88340"/>
              <wp:effectExtent l="0" t="0" r="19050" b="2984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88340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D0D92E5" id="Group 460" o:spid="_x0000_s1026" style="position:absolute;margin-left:0;margin-top:0;width:6pt;height:54.2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133" w:rsidRDefault="00A90133">
      <w:r>
        <w:separator/>
      </w:r>
    </w:p>
  </w:footnote>
  <w:footnote w:type="continuationSeparator" w:id="0">
    <w:p w:rsidR="00A90133" w:rsidRDefault="00A90133">
      <w:r>
        <w:separator/>
      </w:r>
    </w:p>
  </w:footnote>
  <w:footnote w:type="continuationNotice" w:id="1">
    <w:p w:rsidR="00A90133" w:rsidRDefault="00A90133">
      <w:pPr>
        <w:rPr>
          <w:i/>
          <w:sz w:val="18"/>
        </w:rPr>
      </w:pPr>
      <w:r>
        <w:rPr>
          <w:i/>
          <w:sz w:val="18"/>
        </w:rPr>
        <w:t>(footnote continued)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AA79C8">
    <w:pPr>
      <w:pStyle w:val="En-tte"/>
      <w:rPr>
        <w:rFonts w:asciiTheme="majorHAnsi" w:eastAsiaTheme="majorEastAsia" w:hAnsiTheme="majorHAnsi" w:cstheme="majorBidi"/>
      </w:rPr>
    </w:pPr>
    <w:r>
      <w:rPr>
        <w:rFonts w:ascii="Calibri" w:hAnsi="Calibri"/>
      </w:rPr>
      <w:t xml:space="preserve">Plan marketing </w:t>
    </w:r>
    <w:proofErr w:type="spellStart"/>
    <w:r>
      <w:rPr>
        <w:rFonts w:ascii="Calibri" w:hAnsi="Calibri"/>
      </w:rPr>
      <w:t>d’Adventure</w:t>
    </w:r>
    <w:proofErr w:type="spellEnd"/>
    <w:r>
      <w:rPr>
        <w:rFonts w:ascii="Calibri" w:hAnsi="Calibri"/>
      </w:rPr>
      <w:t xml:space="preserve"> Works</w:t>
    </w:r>
  </w:p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0B93BFDD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4AAF6B46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32642D6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9C8" w:rsidRDefault="002778AE">
    <w:pPr>
      <w:pStyle w:val="En-tte"/>
    </w:pPr>
    <w:r>
      <w:rPr>
        <w:rFonts w:asciiTheme="majorHAnsi" w:eastAsiaTheme="majorEastAsia" w:hAnsiTheme="majorHAnsi" w:cstheme="majorBidi"/>
        <w:noProof/>
        <w:sz w:val="36"/>
        <w:szCs w:val="36"/>
        <w:lang w:val="fr-FR" w:eastAsia="fr-F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0480CC41" wp14:editId="5C2890E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222" w:rsidRPr="000E3391" w:rsidRDefault="00016222" w:rsidP="00016222">
                          <w:pPr>
                            <w:spacing w:after="0" w:line="240" w:lineRule="auto"/>
                            <w:jc w:val="right"/>
                            <w:rPr>
                              <w:lang w:val="fr-FR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80CC41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016222" w:rsidRPr="000E3391" w:rsidRDefault="00016222" w:rsidP="00016222">
                    <w:pPr>
                      <w:spacing w:after="0" w:line="240" w:lineRule="auto"/>
                      <w:jc w:val="right"/>
                      <w:rPr>
                        <w:lang w:val="fr-FR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Listepuces"/>
      <w:lvlText w:val="*"/>
      <w:lvlJc w:val="left"/>
    </w:lvl>
  </w:abstractNum>
  <w:abstractNum w:abstractNumId="1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Listenumrote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1252A"/>
    <w:multiLevelType w:val="hybridMultilevel"/>
    <w:tmpl w:val="2FEA8EA0"/>
    <w:lvl w:ilvl="0" w:tplc="FAAC3D5A">
      <w:numFmt w:val="bullet"/>
      <w:lvlText w:val="-"/>
      <w:lvlJc w:val="left"/>
      <w:pPr>
        <w:ind w:left="720" w:hanging="360"/>
      </w:pPr>
      <w:rPr>
        <w:rFonts w:ascii="Caviar Dreams" w:eastAsiaTheme="minorEastAsia" w:hAnsi="Caviar Drea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7925D6"/>
    <w:multiLevelType w:val="hybridMultilevel"/>
    <w:tmpl w:val="24C4F382"/>
    <w:lvl w:ilvl="0" w:tplc="AACCCAAE">
      <w:numFmt w:val="bullet"/>
      <w:lvlText w:val="-"/>
      <w:lvlJc w:val="left"/>
      <w:pPr>
        <w:ind w:left="1080" w:hanging="720"/>
      </w:pPr>
      <w:rPr>
        <w:rFonts w:ascii="Caviar Dreams" w:eastAsiaTheme="minorEastAsia" w:hAnsi="Caviar Dreams" w:cstheme="minorBidi" w:hint="default"/>
        <w:sz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9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E50A2"/>
    <w:multiLevelType w:val="hybridMultilevel"/>
    <w:tmpl w:val="11E87170"/>
    <w:lvl w:ilvl="0" w:tplc="AC06ECDA">
      <w:start w:val="1"/>
      <w:numFmt w:val="upperRoman"/>
      <w:lvlText w:val="%1."/>
      <w:lvlJc w:val="left"/>
      <w:pPr>
        <w:ind w:left="540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760" w:hanging="360"/>
      </w:pPr>
    </w:lvl>
    <w:lvl w:ilvl="2" w:tplc="040C001B" w:tentative="1">
      <w:start w:val="1"/>
      <w:numFmt w:val="lowerRoman"/>
      <w:lvlText w:val="%3."/>
      <w:lvlJc w:val="right"/>
      <w:pPr>
        <w:ind w:left="6480" w:hanging="180"/>
      </w:pPr>
    </w:lvl>
    <w:lvl w:ilvl="3" w:tplc="040C000F" w:tentative="1">
      <w:start w:val="1"/>
      <w:numFmt w:val="decimal"/>
      <w:lvlText w:val="%4."/>
      <w:lvlJc w:val="left"/>
      <w:pPr>
        <w:ind w:left="7200" w:hanging="360"/>
      </w:pPr>
    </w:lvl>
    <w:lvl w:ilvl="4" w:tplc="040C0019" w:tentative="1">
      <w:start w:val="1"/>
      <w:numFmt w:val="lowerLetter"/>
      <w:lvlText w:val="%5."/>
      <w:lvlJc w:val="left"/>
      <w:pPr>
        <w:ind w:left="7920" w:hanging="360"/>
      </w:pPr>
    </w:lvl>
    <w:lvl w:ilvl="5" w:tplc="040C001B" w:tentative="1">
      <w:start w:val="1"/>
      <w:numFmt w:val="lowerRoman"/>
      <w:lvlText w:val="%6."/>
      <w:lvlJc w:val="right"/>
      <w:pPr>
        <w:ind w:left="8640" w:hanging="180"/>
      </w:pPr>
    </w:lvl>
    <w:lvl w:ilvl="6" w:tplc="040C000F" w:tentative="1">
      <w:start w:val="1"/>
      <w:numFmt w:val="decimal"/>
      <w:lvlText w:val="%7."/>
      <w:lvlJc w:val="left"/>
      <w:pPr>
        <w:ind w:left="9360" w:hanging="360"/>
      </w:pPr>
    </w:lvl>
    <w:lvl w:ilvl="7" w:tplc="040C0019" w:tentative="1">
      <w:start w:val="1"/>
      <w:numFmt w:val="lowerLetter"/>
      <w:lvlText w:val="%8."/>
      <w:lvlJc w:val="left"/>
      <w:pPr>
        <w:ind w:left="10080" w:hanging="360"/>
      </w:pPr>
    </w:lvl>
    <w:lvl w:ilvl="8" w:tplc="040C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1" w15:restartNumberingAfterBreak="0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epuc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8"/>
  </w:num>
  <w:num w:numId="4">
    <w:abstractNumId w:val="9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7"/>
  </w:num>
  <w:num w:numId="8">
    <w:abstractNumId w:val="12"/>
  </w:num>
  <w:num w:numId="9">
    <w:abstractNumId w:val="11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685"/>
    <w:rsid w:val="00010E4E"/>
    <w:rsid w:val="00016222"/>
    <w:rsid w:val="00025685"/>
    <w:rsid w:val="00030266"/>
    <w:rsid w:val="00033F9B"/>
    <w:rsid w:val="00046C24"/>
    <w:rsid w:val="000725FB"/>
    <w:rsid w:val="00092630"/>
    <w:rsid w:val="000A45BA"/>
    <w:rsid w:val="000B4DA0"/>
    <w:rsid w:val="000B5830"/>
    <w:rsid w:val="000E1F82"/>
    <w:rsid w:val="000E3391"/>
    <w:rsid w:val="000F34D4"/>
    <w:rsid w:val="0010043F"/>
    <w:rsid w:val="00102C52"/>
    <w:rsid w:val="00125087"/>
    <w:rsid w:val="00146242"/>
    <w:rsid w:val="00146DFC"/>
    <w:rsid w:val="00150680"/>
    <w:rsid w:val="0017488E"/>
    <w:rsid w:val="0017501D"/>
    <w:rsid w:val="00194E91"/>
    <w:rsid w:val="001A4CDD"/>
    <w:rsid w:val="001B540A"/>
    <w:rsid w:val="001C66BB"/>
    <w:rsid w:val="001D78F1"/>
    <w:rsid w:val="001E0899"/>
    <w:rsid w:val="00255294"/>
    <w:rsid w:val="00265699"/>
    <w:rsid w:val="00267F18"/>
    <w:rsid w:val="002778AE"/>
    <w:rsid w:val="00292CE8"/>
    <w:rsid w:val="002A07CB"/>
    <w:rsid w:val="002C5511"/>
    <w:rsid w:val="002E1DA3"/>
    <w:rsid w:val="002F116B"/>
    <w:rsid w:val="0035058B"/>
    <w:rsid w:val="00357489"/>
    <w:rsid w:val="0036070A"/>
    <w:rsid w:val="0037530E"/>
    <w:rsid w:val="00383A3E"/>
    <w:rsid w:val="003A2CAB"/>
    <w:rsid w:val="003A746B"/>
    <w:rsid w:val="003B620C"/>
    <w:rsid w:val="003C158A"/>
    <w:rsid w:val="003C6F82"/>
    <w:rsid w:val="003F54D1"/>
    <w:rsid w:val="00413E8B"/>
    <w:rsid w:val="00422AC5"/>
    <w:rsid w:val="004864FA"/>
    <w:rsid w:val="004A155D"/>
    <w:rsid w:val="004A51BD"/>
    <w:rsid w:val="004C6F35"/>
    <w:rsid w:val="004D50FF"/>
    <w:rsid w:val="004D6BEC"/>
    <w:rsid w:val="004E798E"/>
    <w:rsid w:val="005140FB"/>
    <w:rsid w:val="00515EC0"/>
    <w:rsid w:val="00521FF5"/>
    <w:rsid w:val="005346C4"/>
    <w:rsid w:val="0054794E"/>
    <w:rsid w:val="00560FEA"/>
    <w:rsid w:val="00570E86"/>
    <w:rsid w:val="00576707"/>
    <w:rsid w:val="005A7659"/>
    <w:rsid w:val="005B67AA"/>
    <w:rsid w:val="005C0F56"/>
    <w:rsid w:val="005E6AF1"/>
    <w:rsid w:val="005E6C14"/>
    <w:rsid w:val="005F3B8D"/>
    <w:rsid w:val="00660DF0"/>
    <w:rsid w:val="00667555"/>
    <w:rsid w:val="00683EEA"/>
    <w:rsid w:val="00697ACE"/>
    <w:rsid w:val="006B7F76"/>
    <w:rsid w:val="006E6EA6"/>
    <w:rsid w:val="00721855"/>
    <w:rsid w:val="00785966"/>
    <w:rsid w:val="007A50F0"/>
    <w:rsid w:val="007B14A7"/>
    <w:rsid w:val="007D7972"/>
    <w:rsid w:val="00816CE9"/>
    <w:rsid w:val="00821602"/>
    <w:rsid w:val="00863BF5"/>
    <w:rsid w:val="0086654F"/>
    <w:rsid w:val="00871E97"/>
    <w:rsid w:val="0087332A"/>
    <w:rsid w:val="008B3901"/>
    <w:rsid w:val="008F002B"/>
    <w:rsid w:val="008F786E"/>
    <w:rsid w:val="00907744"/>
    <w:rsid w:val="009213D9"/>
    <w:rsid w:val="009A119B"/>
    <w:rsid w:val="009A5FD6"/>
    <w:rsid w:val="009B24DE"/>
    <w:rsid w:val="009C18F9"/>
    <w:rsid w:val="009F69CB"/>
    <w:rsid w:val="00A10AC3"/>
    <w:rsid w:val="00A65BA0"/>
    <w:rsid w:val="00A7380B"/>
    <w:rsid w:val="00A90133"/>
    <w:rsid w:val="00A95A09"/>
    <w:rsid w:val="00AA79C8"/>
    <w:rsid w:val="00AD13DC"/>
    <w:rsid w:val="00AD5346"/>
    <w:rsid w:val="00AE6832"/>
    <w:rsid w:val="00AF0715"/>
    <w:rsid w:val="00AF2D87"/>
    <w:rsid w:val="00AF3B41"/>
    <w:rsid w:val="00B05278"/>
    <w:rsid w:val="00B22C35"/>
    <w:rsid w:val="00B64864"/>
    <w:rsid w:val="00B66E49"/>
    <w:rsid w:val="00B72078"/>
    <w:rsid w:val="00BA6F30"/>
    <w:rsid w:val="00C260C9"/>
    <w:rsid w:val="00C368AF"/>
    <w:rsid w:val="00C41631"/>
    <w:rsid w:val="00C8282F"/>
    <w:rsid w:val="00CB11F0"/>
    <w:rsid w:val="00CD12EE"/>
    <w:rsid w:val="00CE3924"/>
    <w:rsid w:val="00CE5EB2"/>
    <w:rsid w:val="00D13740"/>
    <w:rsid w:val="00D23FBB"/>
    <w:rsid w:val="00D2451E"/>
    <w:rsid w:val="00D539BC"/>
    <w:rsid w:val="00D61D74"/>
    <w:rsid w:val="00DF690B"/>
    <w:rsid w:val="00E1253E"/>
    <w:rsid w:val="00E40017"/>
    <w:rsid w:val="00E52A9C"/>
    <w:rsid w:val="00E54EF8"/>
    <w:rsid w:val="00E557CF"/>
    <w:rsid w:val="00E64298"/>
    <w:rsid w:val="00E91A9C"/>
    <w:rsid w:val="00E920A6"/>
    <w:rsid w:val="00EC70C6"/>
    <w:rsid w:val="00EE2471"/>
    <w:rsid w:val="00F01721"/>
    <w:rsid w:val="00F24647"/>
    <w:rsid w:val="00F36644"/>
    <w:rsid w:val="00F37233"/>
    <w:rsid w:val="00F56C11"/>
    <w:rsid w:val="00F61C9E"/>
    <w:rsid w:val="00F65732"/>
    <w:rsid w:val="00F67691"/>
    <w:rsid w:val="00F67986"/>
    <w:rsid w:val="00F73288"/>
    <w:rsid w:val="00F75EA4"/>
    <w:rsid w:val="00F82C06"/>
    <w:rsid w:val="00FA5111"/>
    <w:rsid w:val="00FA7084"/>
    <w:rsid w:val="00FC20B5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CF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E97"/>
  </w:style>
  <w:style w:type="paragraph" w:styleId="Titre1">
    <w:name w:val="heading 1"/>
    <w:basedOn w:val="Normal"/>
    <w:next w:val="Normal"/>
    <w:link w:val="Titre1C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AF2D87"/>
    <w:pPr>
      <w:spacing w:after="240" w:line="240" w:lineRule="atLeast"/>
      <w:ind w:firstLine="360"/>
      <w:jc w:val="both"/>
    </w:pPr>
  </w:style>
  <w:style w:type="character" w:customStyle="1" w:styleId="CorpsdetexteCar">
    <w:name w:val="Corps de texte Car"/>
    <w:basedOn w:val="Policepardfaut"/>
    <w:link w:val="Corpsdetexte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decitation">
    <w:name w:val="Bloc de citation"/>
    <w:basedOn w:val="Corpsdetexte"/>
    <w:link w:val="BlocdecitationC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decitationCar">
    <w:name w:val="Bloc de citation Car"/>
    <w:basedOn w:val="Policepardfaut"/>
    <w:link w:val="Blocdecitation"/>
    <w:rsid w:val="00D2451E"/>
    <w:rPr>
      <w:rFonts w:ascii="Garamond" w:hAnsi="Garamond"/>
      <w:i/>
      <w:sz w:val="22"/>
      <w:lang w:val="en-US" w:eastAsia="en-US" w:bidi="ar-SA"/>
    </w:rPr>
  </w:style>
  <w:style w:type="paragraph" w:styleId="Lgende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Appeldenotedefin">
    <w:name w:val="endnote reference"/>
    <w:semiHidden/>
    <w:rsid w:val="00AF2D87"/>
    <w:rPr>
      <w:vertAlign w:val="superscript"/>
    </w:rPr>
  </w:style>
  <w:style w:type="paragraph" w:styleId="Notedefin">
    <w:name w:val="endnote text"/>
    <w:basedOn w:val="Normal"/>
    <w:semiHidden/>
    <w:rsid w:val="00AD13DC"/>
  </w:style>
  <w:style w:type="character" w:styleId="Appelnotedebasdep">
    <w:name w:val="footnote reference"/>
    <w:semiHidden/>
    <w:rsid w:val="00AF2D87"/>
    <w:rPr>
      <w:vertAlign w:val="superscript"/>
    </w:rPr>
  </w:style>
  <w:style w:type="paragraph" w:styleId="Notedebasdepage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Titreindex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PrambuleAccentuation">
    <w:name w:val="Préambule (Accentuation)"/>
    <w:rsid w:val="00AF2D87"/>
    <w:rPr>
      <w:caps/>
      <w:sz w:val="18"/>
    </w:rPr>
  </w:style>
  <w:style w:type="paragraph" w:styleId="Listepuces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Textedemacro">
    <w:name w:val="macro"/>
    <w:basedOn w:val="Corpsdetexte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umrodepage">
    <w:name w:val="page number"/>
    <w:rsid w:val="00AF2D87"/>
    <w:rPr>
      <w:sz w:val="24"/>
    </w:rPr>
  </w:style>
  <w:style w:type="paragraph" w:customStyle="1" w:styleId="Sous-titredepagedegarde">
    <w:name w:val="Sous-titre de page de garde"/>
    <w:basedOn w:val="Titredepagedegarde"/>
    <w:next w:val="Corpsdetexte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redepagedegarde">
    <w:name w:val="Titre de page de garde"/>
    <w:basedOn w:val="Normal"/>
    <w:next w:val="Sous-titredepagedegarde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desillustrations">
    <w:name w:val="table of figures"/>
    <w:basedOn w:val="Normal"/>
    <w:semiHidden/>
    <w:rsid w:val="00AD13DC"/>
  </w:style>
  <w:style w:type="paragraph" w:styleId="TM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M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M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M5">
    <w:name w:val="toc 5"/>
    <w:basedOn w:val="Normal"/>
    <w:semiHidden/>
    <w:rsid w:val="00AD13DC"/>
    <w:rPr>
      <w:i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Ttesdecolonnes">
    <w:name w:val="Têtes de colonne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Marquedecommentaire">
    <w:name w:val="annotation reference"/>
    <w:semiHidden/>
    <w:rsid w:val="00AF2D87"/>
    <w:rPr>
      <w:sz w:val="16"/>
    </w:rPr>
  </w:style>
  <w:style w:type="paragraph" w:styleId="Commentaire">
    <w:name w:val="annotation text"/>
    <w:basedOn w:val="Normal"/>
    <w:link w:val="CommentaireCar"/>
    <w:semiHidden/>
    <w:rsid w:val="00AD13DC"/>
  </w:style>
  <w:style w:type="paragraph" w:customStyle="1" w:styleId="Nomdesocit">
    <w:name w:val="Nom de société"/>
    <w:basedOn w:val="Corpsdetexte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desrfrencesjuridiqu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itreTR">
    <w:name w:val="toa heading"/>
    <w:basedOn w:val="Normal"/>
    <w:next w:val="Tabledesrfrencesjuridiqu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Etiquettesdeligne">
    <w:name w:val="Etiquettes de ligne"/>
    <w:basedOn w:val="Normal"/>
    <w:rsid w:val="004D6BEC"/>
    <w:pPr>
      <w:keepNext/>
      <w:spacing w:before="40"/>
    </w:pPr>
    <w:rPr>
      <w:sz w:val="18"/>
    </w:rPr>
  </w:style>
  <w:style w:type="paragraph" w:customStyle="1" w:styleId="Pourcentage">
    <w:name w:val="Pou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Listenumrote">
    <w:name w:val="Liste numérotée"/>
    <w:basedOn w:val="Normal"/>
    <w:link w:val="ListenumroteC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rsid w:val="00697ACE"/>
    <w:rPr>
      <w:rFonts w:ascii="Garamond" w:hAnsi="Garamond"/>
      <w:sz w:val="22"/>
      <w:lang w:val="en-US" w:eastAsia="en-US" w:bidi="ar-SA"/>
    </w:rPr>
  </w:style>
  <w:style w:type="paragraph" w:customStyle="1" w:styleId="Listenumroteengras">
    <w:name w:val="Liste numérotée en gras"/>
    <w:basedOn w:val="Listenumrote"/>
    <w:link w:val="ListenumroteengrasCar"/>
    <w:rsid w:val="00D2451E"/>
    <w:rPr>
      <w:b/>
      <w:bCs/>
    </w:rPr>
  </w:style>
  <w:style w:type="character" w:customStyle="1" w:styleId="ListenumroteengrasCar">
    <w:name w:val="Liste numérotée en gras Car"/>
    <w:basedOn w:val="ListenumroteCar"/>
    <w:link w:val="Listenumroteengras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Interligne">
    <w:name w:val="Interligne"/>
    <w:basedOn w:val="Normal"/>
    <w:rsid w:val="00D2451E"/>
    <w:rPr>
      <w:rFonts w:ascii="Verdana" w:hAnsi="Verdana"/>
      <w:sz w:val="12"/>
    </w:rPr>
  </w:style>
  <w:style w:type="paragraph" w:styleId="Sansinterligne">
    <w:name w:val="No Spacing"/>
    <w:link w:val="SansinterligneCar"/>
    <w:uiPriority w:val="1"/>
    <w:qFormat/>
    <w:rsid w:val="0017501D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F3B41"/>
  </w:style>
  <w:style w:type="paragraph" w:styleId="Textedebulles">
    <w:name w:val="Balloon Text"/>
    <w:basedOn w:val="Normal"/>
    <w:link w:val="TextedebullesCar"/>
    <w:rsid w:val="00AF3B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F3B4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itre4Car">
    <w:name w:val="Titre 4 Car"/>
    <w:basedOn w:val="Policepardfaut"/>
    <w:link w:val="Titre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itre5Car">
    <w:name w:val="Titre 5 Car"/>
    <w:basedOn w:val="Policepardfaut"/>
    <w:link w:val="Titre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reCar">
    <w:name w:val="Titre Car"/>
    <w:basedOn w:val="Policepardfaut"/>
    <w:link w:val="Titre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ous-titreCar">
    <w:name w:val="Sous-titre Car"/>
    <w:basedOn w:val="Policepardfaut"/>
    <w:link w:val="Sous-titre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17501D"/>
    <w:rPr>
      <w:b/>
      <w:bCs/>
    </w:rPr>
  </w:style>
  <w:style w:type="character" w:styleId="Accentuation">
    <w:name w:val="Emphasis"/>
    <w:basedOn w:val="Policepardfaut"/>
    <w:uiPriority w:val="20"/>
    <w:qFormat/>
    <w:rsid w:val="0017501D"/>
    <w:rPr>
      <w:i/>
      <w:iCs/>
    </w:rPr>
  </w:style>
  <w:style w:type="paragraph" w:styleId="Paragraphedeliste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17501D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17501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01D"/>
    <w:rPr>
      <w:b/>
      <w:bCs/>
      <w:i/>
      <w:iCs/>
      <w:color w:val="D34817" w:themeColor="accent1"/>
    </w:rPr>
  </w:style>
  <w:style w:type="character" w:styleId="Emphaseple">
    <w:name w:val="Subtle Emphasis"/>
    <w:basedOn w:val="Policepardfaut"/>
    <w:uiPriority w:val="19"/>
    <w:qFormat/>
    <w:rsid w:val="0017501D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17501D"/>
    <w:rPr>
      <w:b/>
      <w:bCs/>
      <w:i/>
      <w:iCs/>
      <w:color w:val="D34817" w:themeColor="accent1"/>
    </w:rPr>
  </w:style>
  <w:style w:type="character" w:styleId="Rfrenceple">
    <w:name w:val="Subtle Reference"/>
    <w:basedOn w:val="Policepardfaut"/>
    <w:uiPriority w:val="31"/>
    <w:qFormat/>
    <w:rsid w:val="0017501D"/>
    <w:rPr>
      <w:smallCaps/>
      <w:color w:val="9B2D1F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17501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7501D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5C0F56"/>
    <w:rPr>
      <w:color w:val="CC9900" w:themeColor="hyperlink"/>
      <w:u w:val="single"/>
    </w:rPr>
  </w:style>
  <w:style w:type="paragraph" w:styleId="Pieddepage">
    <w:name w:val="footer"/>
    <w:basedOn w:val="Normal"/>
    <w:link w:val="Pieddepag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C0F56"/>
  </w:style>
  <w:style w:type="paragraph" w:styleId="En-tte">
    <w:name w:val="header"/>
    <w:basedOn w:val="Normal"/>
    <w:link w:val="En-tteC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C0F56"/>
  </w:style>
  <w:style w:type="paragraph" w:styleId="Objetducommentaire">
    <w:name w:val="annotation subject"/>
    <w:basedOn w:val="Commentaire"/>
    <w:next w:val="Commentaire"/>
    <w:link w:val="ObjetducommentaireC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E6AF1"/>
  </w:style>
  <w:style w:type="character" w:customStyle="1" w:styleId="ObjetducommentaireCar">
    <w:name w:val="Objet du commentaire Car"/>
    <w:basedOn w:val="CommentaireCar"/>
    <w:link w:val="Objetducommentaire"/>
    <w:rsid w:val="005E6A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nsh\AppData\Roaming\Microsoft\Templates\Rapport%20commercial%20(style%20Graphiqu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CCBEDC-3358-4F11-80D5-1D53F622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commercial (style Graphique).dotx</Template>
  <TotalTime>0</TotalTime>
  <Pages>4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2016-11-29T08:52:00Z</dcterms:created>
  <dcterms:modified xsi:type="dcterms:W3CDTF">2016-12-11T17:10:00Z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